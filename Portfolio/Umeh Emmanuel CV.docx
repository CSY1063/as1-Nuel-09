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397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45"/>
        <w:gridCol w:w="667"/>
        <w:gridCol w:w="6013"/>
      </w:tblGrid>
      <w:tr w:rsidR="00B11FBE" w:rsidRPr="00C31916" w14:paraId="136578C7" w14:textId="77777777" w:rsidTr="00B11FBE">
        <w:trPr>
          <w:trHeight w:val="3935"/>
        </w:trPr>
        <w:tc>
          <w:tcPr>
            <w:tcW w:w="3345" w:type="dxa"/>
            <w:vAlign w:val="bottom"/>
          </w:tcPr>
          <w:sdt>
            <w:sdtPr>
              <w:rPr>
                <w:lang w:val="en-GB"/>
              </w:rPr>
              <w:id w:val="-1711873194"/>
              <w:placeholder>
                <w:docPart w:val="F110B5F247F44245A01ECCE2F2A1C9E5"/>
              </w:placeholder>
              <w:temporary/>
              <w:showingPlcHdr/>
              <w15:appearance w15:val="hidden"/>
            </w:sdtPr>
            <w:sdtContent>
              <w:p w14:paraId="42B8A8C6" w14:textId="77777777" w:rsidR="00B11FBE" w:rsidRDefault="00B11FBE" w:rsidP="00B11FBE">
                <w:pPr>
                  <w:pStyle w:val="Heading3"/>
                  <w:rPr>
                    <w:lang w:val="en-GB"/>
                  </w:rPr>
                </w:pPr>
                <w:r w:rsidRPr="0015352C">
                  <w:rPr>
                    <w:sz w:val="24"/>
                    <w:lang w:val="en-GB" w:bidi="en-GB"/>
                  </w:rPr>
                  <w:t>Profile</w:t>
                </w:r>
              </w:p>
            </w:sdtContent>
          </w:sdt>
          <w:p w14:paraId="42FD2B95" w14:textId="731233D6" w:rsidR="00B11FBE" w:rsidRPr="00B11FBE" w:rsidRDefault="00B11FBE" w:rsidP="00B11FBE">
            <w:pPr>
              <w:rPr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352C">
              <w:rPr>
                <w:sz w:val="22"/>
                <w:lang w:val="en-GB"/>
              </w:rPr>
              <w:t>I am an enthusiastic, hardworking, reliable, and responsible person. I am a mature team worker with experience in several working sectors and adaptable to all challenging situations. I can work under pressure and adhere to strict guidelines and rules.</w:t>
            </w:r>
          </w:p>
        </w:tc>
        <w:tc>
          <w:tcPr>
            <w:tcW w:w="667" w:type="dxa"/>
          </w:tcPr>
          <w:p w14:paraId="057DDDFB" w14:textId="77777777" w:rsidR="00B11FBE" w:rsidRPr="00C31916" w:rsidRDefault="00B11FBE" w:rsidP="00B11FBE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013" w:type="dxa"/>
            <w:vAlign w:val="bottom"/>
          </w:tcPr>
          <w:p w14:paraId="48B99A69" w14:textId="77777777" w:rsidR="00B11FBE" w:rsidRPr="0015352C" w:rsidRDefault="00B11FBE" w:rsidP="00B11FBE">
            <w:pPr>
              <w:pStyle w:val="Title"/>
              <w:rPr>
                <w:sz w:val="80"/>
                <w:szCs w:val="80"/>
                <w:lang w:val="en-GB"/>
              </w:rPr>
            </w:pPr>
            <w:r w:rsidRPr="0015352C">
              <w:rPr>
                <w:sz w:val="80"/>
                <w:szCs w:val="80"/>
                <w:lang w:val="en-GB" w:bidi="en-GB"/>
              </w:rPr>
              <w:t xml:space="preserve">UMEH </w:t>
            </w:r>
            <w:r w:rsidRPr="00276E4D">
              <w:rPr>
                <w:sz w:val="72"/>
                <w:szCs w:val="72"/>
                <w:lang w:val="en-GB" w:bidi="en-GB"/>
              </w:rPr>
              <w:t>SOMTOCHUKWU</w:t>
            </w:r>
          </w:p>
        </w:tc>
      </w:tr>
      <w:tr w:rsidR="001B2ABD" w:rsidRPr="00C31916" w14:paraId="62AEE46A" w14:textId="77777777" w:rsidTr="00B11FBE">
        <w:trPr>
          <w:trHeight w:val="9081"/>
        </w:trPr>
        <w:tc>
          <w:tcPr>
            <w:tcW w:w="3345" w:type="dxa"/>
          </w:tcPr>
          <w:p w14:paraId="6AF6BB65" w14:textId="03E94CFD" w:rsidR="00B11FBE" w:rsidRPr="00B11FBE" w:rsidRDefault="00B11FBE" w:rsidP="00B11FBE">
            <w:pPr>
              <w:rPr>
                <w:lang w:val="en-GB"/>
              </w:rPr>
            </w:pPr>
          </w:p>
          <w:p w14:paraId="6BC49370" w14:textId="77777777" w:rsidR="00B11FBE" w:rsidRDefault="00B11FBE" w:rsidP="00B11FBE">
            <w:pPr>
              <w:rPr>
                <w:lang w:val="en-GB" w:bidi="en-GB"/>
              </w:rPr>
            </w:pPr>
          </w:p>
          <w:p w14:paraId="4A52DDCD" w14:textId="77777777" w:rsidR="00B11FBE" w:rsidRPr="00B11FBE" w:rsidRDefault="00B11FBE" w:rsidP="00B11FBE">
            <w:pPr>
              <w:rPr>
                <w:lang w:val="en-GB" w:bidi="en-GB"/>
              </w:rPr>
            </w:pPr>
          </w:p>
          <w:p w14:paraId="5CEB94E8" w14:textId="4BF5FF64" w:rsidR="00276E4D" w:rsidRPr="00276E4D" w:rsidRDefault="0015352C" w:rsidP="00B11FBE">
            <w:pPr>
              <w:pStyle w:val="Heading3"/>
              <w:rPr>
                <w:lang w:val="en-GB" w:bidi="en-GB"/>
              </w:rPr>
            </w:pPr>
            <w:r>
              <w:rPr>
                <w:lang w:val="en-GB" w:bidi="en-GB"/>
              </w:rPr>
              <w:t>PEasonal details</w:t>
            </w:r>
          </w:p>
          <w:p w14:paraId="0B95609D" w14:textId="77777777" w:rsidR="00276E4D" w:rsidRPr="00276E4D" w:rsidRDefault="00276E4D" w:rsidP="00B11FBE">
            <w:pPr>
              <w:rPr>
                <w:sz w:val="24"/>
                <w:szCs w:val="24"/>
                <w:lang w:val="en-GB" w:bidi="en-GB"/>
              </w:rPr>
            </w:pPr>
            <w:r w:rsidRPr="00276E4D">
              <w:rPr>
                <w:b/>
                <w:bCs/>
                <w:sz w:val="24"/>
                <w:szCs w:val="24"/>
                <w:lang w:val="en-GB" w:bidi="en-GB"/>
              </w:rPr>
              <w:t xml:space="preserve">Eligible to work in UK: </w:t>
            </w:r>
            <w:r w:rsidRPr="00276E4D">
              <w:rPr>
                <w:sz w:val="24"/>
                <w:szCs w:val="24"/>
                <w:lang w:val="en-GB" w:bidi="en-GB"/>
              </w:rPr>
              <w:t>YES</w:t>
            </w:r>
          </w:p>
          <w:p w14:paraId="5F7268B4" w14:textId="71594FC5" w:rsidR="00276E4D" w:rsidRPr="00276E4D" w:rsidRDefault="00276E4D" w:rsidP="00B11FBE">
            <w:pPr>
              <w:rPr>
                <w:sz w:val="24"/>
                <w:szCs w:val="24"/>
                <w:lang w:val="en-GB" w:bidi="en-GB"/>
              </w:rPr>
            </w:pPr>
            <w:r w:rsidRPr="00276E4D">
              <w:rPr>
                <w:b/>
                <w:bCs/>
                <w:sz w:val="24"/>
                <w:szCs w:val="24"/>
                <w:lang w:val="en-GB" w:bidi="en-GB"/>
              </w:rPr>
              <w:t>Address</w:t>
            </w:r>
            <w:r w:rsidRPr="00276E4D">
              <w:rPr>
                <w:sz w:val="24"/>
                <w:szCs w:val="24"/>
                <w:lang w:val="en-GB" w:bidi="en-GB"/>
              </w:rPr>
              <w:t>: Flat 46, Simon Senlis, Scholars Green, NN2 7AL.</w:t>
            </w:r>
          </w:p>
          <w:p w14:paraId="29BD40EC" w14:textId="2E7A93EA" w:rsidR="00036450" w:rsidRPr="00276E4D" w:rsidRDefault="00276E4D" w:rsidP="00B11FBE">
            <w:pPr>
              <w:rPr>
                <w:sz w:val="24"/>
                <w:szCs w:val="24"/>
                <w:lang w:val="en-GB" w:bidi="en-GB"/>
              </w:rPr>
            </w:pPr>
            <w:r w:rsidRPr="00276E4D">
              <w:rPr>
                <w:b/>
                <w:bCs/>
                <w:sz w:val="24"/>
                <w:szCs w:val="24"/>
                <w:lang w:val="en-GB" w:bidi="en-GB"/>
              </w:rPr>
              <w:t>Date of Birth</w:t>
            </w:r>
            <w:r w:rsidRPr="00276E4D">
              <w:rPr>
                <w:sz w:val="24"/>
                <w:szCs w:val="24"/>
                <w:lang w:val="en-GB" w:bidi="en-GB"/>
              </w:rPr>
              <w:t>: 21</w:t>
            </w:r>
            <w:r w:rsidRPr="00276E4D">
              <w:rPr>
                <w:sz w:val="24"/>
                <w:szCs w:val="24"/>
                <w:vertAlign w:val="superscript"/>
                <w:lang w:val="en-GB" w:bidi="en-GB"/>
              </w:rPr>
              <w:t>ST</w:t>
            </w:r>
            <w:r w:rsidRPr="00276E4D">
              <w:rPr>
                <w:sz w:val="24"/>
                <w:szCs w:val="24"/>
                <w:lang w:val="en-GB" w:bidi="en-GB"/>
              </w:rPr>
              <w:t xml:space="preserve"> April 2002</w:t>
            </w:r>
          </w:p>
          <w:p w14:paraId="341B18C4" w14:textId="3CF29BCA" w:rsidR="00B11FBE" w:rsidRPr="00B11FBE" w:rsidRDefault="00276E4D" w:rsidP="00B11FBE">
            <w:pPr>
              <w:rPr>
                <w:sz w:val="24"/>
                <w:szCs w:val="24"/>
                <w:lang w:val="en-GB"/>
              </w:rPr>
            </w:pPr>
            <w:r w:rsidRPr="00276E4D">
              <w:rPr>
                <w:b/>
                <w:bCs/>
                <w:sz w:val="24"/>
                <w:szCs w:val="24"/>
                <w:lang w:val="en-GB" w:bidi="en-GB"/>
              </w:rPr>
              <w:t>Nationality</w:t>
            </w:r>
            <w:r w:rsidRPr="00276E4D">
              <w:rPr>
                <w:sz w:val="24"/>
                <w:szCs w:val="24"/>
                <w:lang w:val="en-GB" w:bidi="en-GB"/>
              </w:rPr>
              <w:t>: Nigeri</w:t>
            </w:r>
            <w:r w:rsidR="00B11FBE">
              <w:rPr>
                <w:sz w:val="24"/>
                <w:szCs w:val="24"/>
                <w:lang w:val="en-GB" w:bidi="en-GB"/>
              </w:rPr>
              <w:t>a</w:t>
            </w:r>
          </w:p>
          <w:sdt>
            <w:sdtPr>
              <w:rPr>
                <w:lang w:val="en-GB"/>
              </w:rPr>
              <w:id w:val="-1954003311"/>
              <w:placeholder>
                <w:docPart w:val="72883010B4F1497FBBD484797D67DEBD"/>
              </w:placeholder>
              <w:temporary/>
              <w:showingPlcHdr/>
              <w15:appearance w15:val="hidden"/>
            </w:sdtPr>
            <w:sdtContent>
              <w:p w14:paraId="5F3B3002" w14:textId="77777777" w:rsidR="00036450" w:rsidRPr="00C31916" w:rsidRDefault="00CB0055" w:rsidP="00B11FBE">
                <w:pPr>
                  <w:pStyle w:val="Heading3"/>
                  <w:rPr>
                    <w:lang w:val="en-GB"/>
                  </w:rPr>
                </w:pPr>
                <w:r w:rsidRPr="00C31916">
                  <w:rPr>
                    <w:lang w:val="en-GB" w:bidi="en-GB"/>
                  </w:rPr>
                  <w:t>Contact</w:t>
                </w:r>
              </w:p>
            </w:sdtContent>
          </w:sdt>
          <w:sdt>
            <w:sdtPr>
              <w:rPr>
                <w:sz w:val="22"/>
                <w:lang w:val="en-GB"/>
              </w:rPr>
              <w:id w:val="1111563247"/>
              <w:placeholder>
                <w:docPart w:val="00D4A3DB2ED541ED994F1B53E216E171"/>
              </w:placeholder>
              <w:temporary/>
              <w:showingPlcHdr/>
              <w15:appearance w15:val="hidden"/>
            </w:sdtPr>
            <w:sdtContent>
              <w:p w14:paraId="7CAD9DE8" w14:textId="77777777" w:rsidR="004D3011" w:rsidRPr="0015352C" w:rsidRDefault="004D3011" w:rsidP="00B11FBE">
                <w:pPr>
                  <w:rPr>
                    <w:sz w:val="22"/>
                    <w:lang w:val="en-GB"/>
                  </w:rPr>
                </w:pPr>
                <w:r w:rsidRPr="0015352C">
                  <w:rPr>
                    <w:sz w:val="22"/>
                    <w:lang w:val="en-GB" w:bidi="en-GB"/>
                  </w:rPr>
                  <w:t>PHONE NUMBER:</w:t>
                </w:r>
              </w:p>
            </w:sdtContent>
          </w:sdt>
          <w:p w14:paraId="7DD3043C" w14:textId="79250CE2" w:rsidR="004D3011" w:rsidRPr="0015352C" w:rsidRDefault="0015352C" w:rsidP="00B11FBE">
            <w:pPr>
              <w:rPr>
                <w:sz w:val="22"/>
                <w:lang w:val="en-GB"/>
              </w:rPr>
            </w:pPr>
            <w:r w:rsidRPr="0015352C">
              <w:rPr>
                <w:sz w:val="22"/>
                <w:lang w:val="en-GB" w:bidi="en-GB"/>
              </w:rPr>
              <w:t>+44 7900616327</w:t>
            </w:r>
          </w:p>
          <w:p w14:paraId="23567214" w14:textId="77777777" w:rsidR="004D3011" w:rsidRPr="0015352C" w:rsidRDefault="004D3011" w:rsidP="00B11FBE">
            <w:pPr>
              <w:rPr>
                <w:sz w:val="22"/>
                <w:lang w:val="en-GB"/>
              </w:rPr>
            </w:pPr>
          </w:p>
          <w:sdt>
            <w:sdtPr>
              <w:rPr>
                <w:sz w:val="22"/>
                <w:lang w:val="en-GB"/>
              </w:rPr>
              <w:id w:val="-240260293"/>
              <w:placeholder>
                <w:docPart w:val="E846DE1ACD2B40DB86D243CB9591609B"/>
              </w:placeholder>
              <w:temporary/>
              <w:showingPlcHdr/>
              <w15:appearance w15:val="hidden"/>
            </w:sdtPr>
            <w:sdtContent>
              <w:p w14:paraId="46631B8B" w14:textId="77777777" w:rsidR="004D3011" w:rsidRPr="0015352C" w:rsidRDefault="004D3011" w:rsidP="00B11FBE">
                <w:pPr>
                  <w:rPr>
                    <w:sz w:val="22"/>
                    <w:lang w:val="en-GB"/>
                  </w:rPr>
                </w:pPr>
                <w:r w:rsidRPr="0015352C">
                  <w:rPr>
                    <w:sz w:val="22"/>
                    <w:lang w:val="en-GB" w:bidi="en-GB"/>
                  </w:rPr>
                  <w:t>EMAIL:</w:t>
                </w:r>
              </w:p>
            </w:sdtContent>
          </w:sdt>
          <w:p w14:paraId="632478C3" w14:textId="7C933295" w:rsidR="00036450" w:rsidRPr="0015352C" w:rsidRDefault="0015352C" w:rsidP="00B11FBE">
            <w:pPr>
              <w:rPr>
                <w:rStyle w:val="Hyperlink"/>
                <w:sz w:val="22"/>
                <w:lang w:val="en-GB"/>
              </w:rPr>
            </w:pPr>
            <w:r w:rsidRPr="0015352C">
              <w:rPr>
                <w:sz w:val="22"/>
                <w:lang w:bidi="en-GB"/>
              </w:rPr>
              <w:t>nuelchrizy99@gmail.com</w:t>
            </w:r>
          </w:p>
          <w:p w14:paraId="484F4DBB" w14:textId="77777777" w:rsidR="006C1D9D" w:rsidRDefault="006C1D9D" w:rsidP="00B11FBE">
            <w:pPr>
              <w:rPr>
                <w:lang w:val="en-GB"/>
              </w:rPr>
            </w:pPr>
          </w:p>
          <w:p w14:paraId="09DC0A9D" w14:textId="77777777" w:rsidR="00BD5B53" w:rsidRDefault="00BD5B53" w:rsidP="00B11FBE">
            <w:pPr>
              <w:rPr>
                <w:b/>
                <w:bCs/>
                <w:lang w:val="en-GB"/>
              </w:rPr>
            </w:pPr>
            <w:r w:rsidRPr="00BD5B53">
              <w:rPr>
                <w:b/>
                <w:bCs/>
                <w:sz w:val="24"/>
                <w:szCs w:val="24"/>
                <w:lang w:val="en-GB"/>
              </w:rPr>
              <w:t>Certificates</w:t>
            </w:r>
            <w:r>
              <w:rPr>
                <w:b/>
                <w:bCs/>
                <w:lang w:val="en-GB"/>
              </w:rPr>
              <w:t>:</w:t>
            </w:r>
          </w:p>
          <w:p w14:paraId="4A64C7BF" w14:textId="46459915" w:rsidR="00BD5B53" w:rsidRDefault="00BD5B53" w:rsidP="00B11FB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Enhanced DBS,</w:t>
            </w:r>
          </w:p>
          <w:p w14:paraId="054B924E" w14:textId="1C9CC658" w:rsidR="00BD5B53" w:rsidRDefault="00BD5B53" w:rsidP="00B11FB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National Insurance Number</w:t>
            </w:r>
          </w:p>
          <w:p w14:paraId="408165D8" w14:textId="108A7563" w:rsidR="00BD5B53" w:rsidRPr="00BD5B53" w:rsidRDefault="00BD5B53" w:rsidP="00B11FBE">
            <w:pPr>
              <w:rPr>
                <w:b/>
                <w:bCs/>
                <w:lang w:val="en-GB"/>
              </w:rPr>
            </w:pPr>
          </w:p>
        </w:tc>
        <w:tc>
          <w:tcPr>
            <w:tcW w:w="667" w:type="dxa"/>
          </w:tcPr>
          <w:p w14:paraId="3F2CDEAB" w14:textId="77777777" w:rsidR="001B2ABD" w:rsidRPr="00C31916" w:rsidRDefault="001B2ABD" w:rsidP="00B11FBE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013" w:type="dxa"/>
          </w:tcPr>
          <w:sdt>
            <w:sdtPr>
              <w:rPr>
                <w:lang w:val="en-GB"/>
              </w:rPr>
              <w:id w:val="1001553383"/>
              <w:placeholder>
                <w:docPart w:val="FB887F7C4BCA4ECA9AC965C8D3247363"/>
              </w:placeholder>
              <w:temporary/>
              <w:showingPlcHdr/>
              <w15:appearance w15:val="hidden"/>
            </w:sdtPr>
            <w:sdtContent>
              <w:p w14:paraId="37671FBC" w14:textId="77777777" w:rsidR="00036450" w:rsidRPr="00C31916" w:rsidRDefault="00036450" w:rsidP="00B11FBE">
                <w:pPr>
                  <w:pStyle w:val="Heading2"/>
                  <w:rPr>
                    <w:lang w:val="en-GB"/>
                  </w:rPr>
                </w:pPr>
                <w:r w:rsidRPr="00C31916">
                  <w:rPr>
                    <w:lang w:val="en-GB" w:bidi="en-GB"/>
                  </w:rPr>
                  <w:t>WORK EXPERIENCE</w:t>
                </w:r>
              </w:p>
            </w:sdtContent>
          </w:sdt>
          <w:p w14:paraId="0A39526E" w14:textId="3240DFBD" w:rsidR="00C80811" w:rsidRPr="00276E4D" w:rsidRDefault="00D178D4" w:rsidP="00B11FBE">
            <w:pPr>
              <w:pStyle w:val="Heading4"/>
              <w:rPr>
                <w:sz w:val="20"/>
                <w:szCs w:val="20"/>
                <w:lang w:val="en-GB"/>
              </w:rPr>
            </w:pPr>
            <w:r w:rsidRPr="00276E4D">
              <w:rPr>
                <w:sz w:val="20"/>
                <w:szCs w:val="20"/>
                <w:lang w:val="en-GB" w:bidi="en-GB"/>
              </w:rPr>
              <w:t>Warehouse Operative</w:t>
            </w:r>
          </w:p>
          <w:p w14:paraId="541C0559" w14:textId="68F0C8C9" w:rsidR="00036450" w:rsidRPr="00276E4D" w:rsidRDefault="00D178D4" w:rsidP="00B11FBE">
            <w:pPr>
              <w:pStyle w:val="Heading4"/>
              <w:rPr>
                <w:bCs/>
                <w:sz w:val="20"/>
                <w:szCs w:val="20"/>
                <w:lang w:val="en-GB"/>
              </w:rPr>
            </w:pPr>
            <w:r w:rsidRPr="00276E4D">
              <w:rPr>
                <w:sz w:val="20"/>
                <w:szCs w:val="20"/>
                <w:lang w:val="en-GB" w:bidi="en-GB"/>
              </w:rPr>
              <w:t>Safeway Bakery Nigeria LTD</w:t>
            </w:r>
          </w:p>
          <w:p w14:paraId="52061ACC" w14:textId="78B642AA" w:rsidR="00036450" w:rsidRPr="00C31916" w:rsidRDefault="000041C4" w:rsidP="00B11FBE">
            <w:pPr>
              <w:pStyle w:val="Date"/>
              <w:rPr>
                <w:lang w:val="en-GB"/>
              </w:rPr>
            </w:pPr>
            <w:r w:rsidRPr="00C31916">
              <w:rPr>
                <w:lang w:val="en-GB" w:bidi="en-GB"/>
              </w:rPr>
              <w:t>2</w:t>
            </w:r>
            <w:r w:rsidR="00D178D4">
              <w:rPr>
                <w:lang w:val="en-GB" w:bidi="en-GB"/>
              </w:rPr>
              <w:t>016-2018</w:t>
            </w:r>
          </w:p>
          <w:p w14:paraId="3A390B3F" w14:textId="54E193A4" w:rsidR="00065220" w:rsidRDefault="00F77CD0" w:rsidP="00327524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 xml:space="preserve">Resumes early to clean and prepare Kitchen equipment’s to be used for work. Healthy </w:t>
            </w:r>
            <w:r w:rsidR="00276E4D">
              <w:rPr>
                <w:lang w:val="en-GB" w:bidi="en-GB"/>
              </w:rPr>
              <w:t>arrangement</w:t>
            </w:r>
            <w:r>
              <w:rPr>
                <w:lang w:val="en-GB" w:bidi="en-GB"/>
              </w:rPr>
              <w:t xml:space="preserve"> of newly baked breads and nice packaging. Experience in loading of already ready to sell breads and unloading of Raw materials.</w:t>
            </w:r>
          </w:p>
          <w:p w14:paraId="3DA1AFE0" w14:textId="77777777" w:rsidR="00BD5B53" w:rsidRPr="00327524" w:rsidRDefault="00BD5B53" w:rsidP="00327524">
            <w:pPr>
              <w:rPr>
                <w:lang w:val="en-GB"/>
              </w:rPr>
            </w:pPr>
          </w:p>
          <w:p w14:paraId="28F19A5E" w14:textId="70D3FFAE" w:rsidR="004D3011" w:rsidRDefault="00065220" w:rsidP="00B11FBE">
            <w:pPr>
              <w:rPr>
                <w:b/>
                <w:bCs/>
                <w:lang w:val="en-GB" w:bidi="en-GB"/>
              </w:rPr>
            </w:pPr>
            <w:r>
              <w:rPr>
                <w:b/>
                <w:bCs/>
                <w:lang w:val="en-GB" w:bidi="en-GB"/>
              </w:rPr>
              <w:t>Machine Operator</w:t>
            </w:r>
          </w:p>
          <w:p w14:paraId="35702A4E" w14:textId="58075F9C" w:rsidR="00065220" w:rsidRPr="00BD5B53" w:rsidRDefault="00065220" w:rsidP="00B11FBE">
            <w:pPr>
              <w:rPr>
                <w:b/>
                <w:bCs/>
                <w:lang w:val="en-GB" w:bidi="en-GB"/>
              </w:rPr>
            </w:pPr>
            <w:r>
              <w:rPr>
                <w:b/>
                <w:bCs/>
                <w:lang w:val="en-GB" w:bidi="en-GB"/>
              </w:rPr>
              <w:t>Chiman’s Automobile Company, Nigeria</w:t>
            </w:r>
            <w:r w:rsidR="00BD5B53">
              <w:rPr>
                <w:b/>
                <w:bCs/>
                <w:lang w:val="en-GB" w:bidi="en-GB"/>
              </w:rPr>
              <w:t>, 2021</w:t>
            </w:r>
          </w:p>
          <w:p w14:paraId="76B461D7" w14:textId="102649B0" w:rsidR="00EB3CAA" w:rsidRDefault="00065220" w:rsidP="00B11FBE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Did industrial training for 3 months</w:t>
            </w:r>
            <w:r w:rsidR="00EB3CAA">
              <w:rPr>
                <w:lang w:val="en-GB" w:bidi="en-GB"/>
              </w:rPr>
              <w:t xml:space="preserve"> on how to repair and handle car engines and working tools. Resumed work early to clean the area and prepare everything need for the days’ work.</w:t>
            </w:r>
          </w:p>
          <w:p w14:paraId="47A2AE6F" w14:textId="77777777" w:rsidR="00BD5B53" w:rsidRDefault="00BD5B53" w:rsidP="00B11FBE">
            <w:pPr>
              <w:rPr>
                <w:lang w:val="en-GB" w:bidi="en-GB"/>
              </w:rPr>
            </w:pPr>
          </w:p>
          <w:p w14:paraId="3206EE01" w14:textId="2EA33662" w:rsidR="00EB3CAA" w:rsidRDefault="00EB3CAA" w:rsidP="00B11FBE">
            <w:pPr>
              <w:rPr>
                <w:b/>
                <w:bCs/>
                <w:lang w:val="en-GB"/>
              </w:rPr>
            </w:pPr>
            <w:r w:rsidRPr="00EB3CAA">
              <w:rPr>
                <w:b/>
                <w:bCs/>
                <w:lang w:val="en-GB"/>
              </w:rPr>
              <w:t>Warehouse Operative</w:t>
            </w:r>
          </w:p>
          <w:p w14:paraId="719A6A2B" w14:textId="4A1FB4FE" w:rsidR="00EB3CAA" w:rsidRDefault="001301D8" w:rsidP="00B11FB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Chi limited, Nigeria</w:t>
            </w:r>
          </w:p>
          <w:p w14:paraId="74C3814C" w14:textId="247C03E9" w:rsidR="001301D8" w:rsidRDefault="001301D8" w:rsidP="00B11FBE">
            <w:pPr>
              <w:rPr>
                <w:lang w:val="en-GB"/>
              </w:rPr>
            </w:pPr>
            <w:r>
              <w:rPr>
                <w:lang w:val="en-GB"/>
              </w:rPr>
              <w:t>Major role was off-loading, Packaging, wrapping and On-loading Beverages into truck. Ensure the warehouse is clean for the next day</w:t>
            </w:r>
          </w:p>
          <w:p w14:paraId="65721168" w14:textId="532734B4" w:rsidR="00327524" w:rsidRDefault="00327524" w:rsidP="00B11FB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Warehouse Operative,</w:t>
            </w:r>
          </w:p>
          <w:p w14:paraId="0F0F4BF0" w14:textId="581A7AE7" w:rsidR="00327524" w:rsidRDefault="00327524" w:rsidP="00B11FB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Flexi-Spot,</w:t>
            </w:r>
            <w:r w:rsidR="00BD5B53">
              <w:rPr>
                <w:b/>
                <w:bCs/>
                <w:lang w:val="en-GB"/>
              </w:rPr>
              <w:t xml:space="preserve"> Northampton,</w:t>
            </w:r>
            <w:r>
              <w:rPr>
                <w:b/>
                <w:bCs/>
                <w:lang w:val="en-GB"/>
              </w:rPr>
              <w:t xml:space="preserve"> May 2023</w:t>
            </w:r>
          </w:p>
          <w:p w14:paraId="68B5342A" w14:textId="4A672203" w:rsidR="00327524" w:rsidRPr="00327524" w:rsidRDefault="00327524" w:rsidP="00B11FBE">
            <w:pPr>
              <w:rPr>
                <w:lang w:val="en-GB"/>
              </w:rPr>
            </w:pPr>
            <w:r>
              <w:rPr>
                <w:lang w:val="en-GB"/>
              </w:rPr>
              <w:t xml:space="preserve">Working at flexi spot I had a great working experience, and I was more efficient at offloading trucks, </w:t>
            </w:r>
            <w:proofErr w:type="gramStart"/>
            <w:r>
              <w:rPr>
                <w:lang w:val="en-GB"/>
              </w:rPr>
              <w:t>packing</w:t>
            </w:r>
            <w:proofErr w:type="gramEnd"/>
            <w:r>
              <w:rPr>
                <w:lang w:val="en-GB"/>
              </w:rPr>
              <w:t xml:space="preserve"> and loading. I always finished my task before deadline and commence cleaning before my shift is over.</w:t>
            </w:r>
          </w:p>
          <w:sdt>
            <w:sdtPr>
              <w:rPr>
                <w:lang w:val="en-GB"/>
              </w:rPr>
              <w:id w:val="-1447144958"/>
              <w:placeholder>
                <w:docPart w:val="F9CE3B21F28F42ACA13FC46073700E44"/>
              </w:placeholder>
              <w:temporary/>
              <w:showingPlcHdr/>
              <w15:appearance w15:val="hidden"/>
            </w:sdtPr>
            <w:sdtContent>
              <w:p w14:paraId="57BBDDB7" w14:textId="77777777" w:rsidR="000041C4" w:rsidRPr="00C31916" w:rsidRDefault="000041C4" w:rsidP="00B11FBE">
                <w:pPr>
                  <w:pStyle w:val="Heading2"/>
                  <w:rPr>
                    <w:lang w:val="en-GB"/>
                  </w:rPr>
                </w:pPr>
                <w:r w:rsidRPr="00C31916">
                  <w:rPr>
                    <w:lang w:val="en-GB" w:bidi="en-GB"/>
                  </w:rPr>
                  <w:t>EDUCATION</w:t>
                </w:r>
              </w:p>
            </w:sdtContent>
          </w:sdt>
          <w:p w14:paraId="5D359FF4" w14:textId="62976DBF" w:rsidR="000041C4" w:rsidRPr="00C31916" w:rsidRDefault="00EB3CAA" w:rsidP="00B11FBE">
            <w:pPr>
              <w:pStyle w:val="Heading4"/>
              <w:rPr>
                <w:lang w:val="en-GB"/>
              </w:rPr>
            </w:pPr>
            <w:r>
              <w:rPr>
                <w:lang w:val="en-GB" w:bidi="en-GB"/>
              </w:rPr>
              <w:t>University of Northampton</w:t>
            </w:r>
          </w:p>
          <w:p w14:paraId="6D4631C0" w14:textId="27A463B3" w:rsidR="000041C4" w:rsidRPr="00EB3CAA" w:rsidRDefault="00EB3CAA" w:rsidP="00B11FBE">
            <w:pPr>
              <w:pStyle w:val="Date"/>
              <w:rPr>
                <w:lang w:val="en-GB"/>
              </w:rPr>
            </w:pPr>
            <w:r>
              <w:rPr>
                <w:lang w:val="en-GB" w:bidi="en-GB"/>
              </w:rPr>
              <w:t>23</w:t>
            </w:r>
            <w:r w:rsidRPr="00EB3CAA">
              <w:rPr>
                <w:vertAlign w:val="superscript"/>
                <w:lang w:val="en-GB" w:bidi="en-GB"/>
              </w:rPr>
              <w:t>rd</w:t>
            </w:r>
            <w:r>
              <w:rPr>
                <w:vertAlign w:val="superscript"/>
                <w:lang w:val="en-GB" w:bidi="en-GB"/>
              </w:rPr>
              <w:t xml:space="preserve"> </w:t>
            </w:r>
            <w:r>
              <w:rPr>
                <w:lang w:val="en-GB" w:bidi="en-GB"/>
              </w:rPr>
              <w:t>Jan 2023 - present</w:t>
            </w:r>
          </w:p>
          <w:p w14:paraId="38EF71FC" w14:textId="280E6243" w:rsidR="000041C4" w:rsidRPr="00C31916" w:rsidRDefault="00EB3CAA" w:rsidP="00B11FBE">
            <w:pPr>
              <w:rPr>
                <w:lang w:val="en-GB"/>
              </w:rPr>
            </w:pPr>
            <w:r>
              <w:rPr>
                <w:lang w:val="en-GB" w:bidi="en-GB"/>
              </w:rPr>
              <w:t>Bachelor’s degree in software engineering</w:t>
            </w:r>
          </w:p>
          <w:p w14:paraId="54F4A54A" w14:textId="77777777" w:rsidR="000041C4" w:rsidRPr="00C31916" w:rsidRDefault="000041C4" w:rsidP="00B11FBE">
            <w:pPr>
              <w:rPr>
                <w:lang w:val="en-GB"/>
              </w:rPr>
            </w:pPr>
          </w:p>
          <w:p w14:paraId="4875F26E" w14:textId="77777777" w:rsidR="00036450" w:rsidRPr="00C31916" w:rsidRDefault="006C1D9D" w:rsidP="00B11FBE">
            <w:pPr>
              <w:pStyle w:val="Heading2"/>
              <w:rPr>
                <w:lang w:val="en-GB"/>
              </w:rPr>
            </w:pPr>
            <w:r w:rsidRPr="00C31916">
              <w:rPr>
                <w:lang w:val="en-GB" w:bidi="en-GB"/>
              </w:rPr>
              <w:t>key skills and characteristics</w:t>
            </w:r>
          </w:p>
          <w:p w14:paraId="6FE24B09" w14:textId="75969F8E" w:rsidR="006C1D9D" w:rsidRDefault="001301D8" w:rsidP="00B11FBE">
            <w:pPr>
              <w:pStyle w:val="ListBullet"/>
              <w:jc w:val="both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 w:bidi="en-GB"/>
              </w:rPr>
              <w:t>Cleaning experience</w:t>
            </w:r>
            <w:r w:rsidR="00F96279">
              <w:rPr>
                <w:sz w:val="16"/>
                <w:szCs w:val="16"/>
                <w:lang w:val="en-GB" w:bidi="en-GB"/>
              </w:rPr>
              <w:t xml:space="preserve"> 2(years)</w:t>
            </w:r>
          </w:p>
          <w:p w14:paraId="0800720B" w14:textId="78568EBF" w:rsidR="00F96279" w:rsidRPr="00C31916" w:rsidRDefault="00F96279" w:rsidP="00B11FBE">
            <w:pPr>
              <w:pStyle w:val="ListBullet"/>
              <w:jc w:val="both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 w:bidi="en-GB"/>
              </w:rPr>
              <w:t>Customer service (1 year)</w:t>
            </w:r>
          </w:p>
          <w:p w14:paraId="056D5213" w14:textId="4DFB0D92" w:rsidR="00F96279" w:rsidRPr="00F96279" w:rsidRDefault="00F96279" w:rsidP="00B11FBE">
            <w:pPr>
              <w:pStyle w:val="ListBullet"/>
              <w:jc w:val="both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 w:bidi="en-GB"/>
              </w:rPr>
              <w:t>Computer literate</w:t>
            </w:r>
          </w:p>
          <w:p w14:paraId="6FC8096E" w14:textId="5DFCFAE8" w:rsidR="006C1D9D" w:rsidRPr="00C31916" w:rsidRDefault="00F96279" w:rsidP="00B11FBE">
            <w:pPr>
              <w:pStyle w:val="ListBullet"/>
              <w:jc w:val="both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 w:bidi="en-GB"/>
              </w:rPr>
              <w:t>Warehouse operative (2years</w:t>
            </w:r>
            <w:r w:rsidR="00276E4D">
              <w:rPr>
                <w:sz w:val="16"/>
                <w:szCs w:val="16"/>
                <w:lang w:val="en-GB" w:bidi="en-GB"/>
              </w:rPr>
              <w:t>)</w:t>
            </w:r>
          </w:p>
          <w:p w14:paraId="681EA104" w14:textId="18520EEA" w:rsidR="006C1D9D" w:rsidRPr="00C31916" w:rsidRDefault="006C1D9D" w:rsidP="00B11FBE">
            <w:pPr>
              <w:pStyle w:val="ListBullet"/>
              <w:jc w:val="both"/>
              <w:rPr>
                <w:sz w:val="16"/>
                <w:szCs w:val="16"/>
                <w:lang w:val="en-GB"/>
              </w:rPr>
            </w:pPr>
            <w:r w:rsidRPr="00C31916">
              <w:rPr>
                <w:sz w:val="16"/>
                <w:szCs w:val="16"/>
                <w:lang w:val="en-GB" w:bidi="en-GB"/>
              </w:rPr>
              <w:t>Po</w:t>
            </w:r>
            <w:r w:rsidR="00F96279">
              <w:rPr>
                <w:sz w:val="16"/>
                <w:szCs w:val="16"/>
                <w:lang w:val="en-GB" w:bidi="en-GB"/>
              </w:rPr>
              <w:t>ised</w:t>
            </w:r>
            <w:r w:rsidRPr="00C31916">
              <w:rPr>
                <w:sz w:val="16"/>
                <w:szCs w:val="16"/>
                <w:lang w:val="en-GB" w:bidi="en-GB"/>
              </w:rPr>
              <w:t xml:space="preserve"> under pressur</w:t>
            </w:r>
            <w:r w:rsidR="00F96279">
              <w:rPr>
                <w:sz w:val="16"/>
                <w:szCs w:val="16"/>
                <w:lang w:val="en-GB" w:bidi="en-GB"/>
              </w:rPr>
              <w:t>e</w:t>
            </w:r>
          </w:p>
          <w:p w14:paraId="7A14118F" w14:textId="27E1D6FC" w:rsidR="006C1D9D" w:rsidRPr="00C31916" w:rsidRDefault="00F96279" w:rsidP="00B11FBE">
            <w:pPr>
              <w:pStyle w:val="ListBullet"/>
              <w:jc w:val="both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 w:bidi="en-GB"/>
              </w:rPr>
              <w:t>Ability to Multi-task</w:t>
            </w:r>
          </w:p>
          <w:p w14:paraId="167D5EEA" w14:textId="1CC75FFB" w:rsidR="00036450" w:rsidRPr="00B11FBE" w:rsidRDefault="00F96279" w:rsidP="00B11FBE">
            <w:pPr>
              <w:pStyle w:val="ListBullet"/>
              <w:jc w:val="both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Co-operative skills</w:t>
            </w:r>
          </w:p>
        </w:tc>
      </w:tr>
    </w:tbl>
    <w:p w14:paraId="416FE3C9" w14:textId="4721D60C" w:rsidR="00D178D4" w:rsidRPr="00B11FBE" w:rsidRDefault="00D178D4" w:rsidP="00B11FBE">
      <w:pPr>
        <w:tabs>
          <w:tab w:val="left" w:pos="4669"/>
        </w:tabs>
        <w:rPr>
          <w:sz w:val="20"/>
          <w:szCs w:val="20"/>
          <w:lang w:val="en-GB"/>
        </w:rPr>
      </w:pPr>
    </w:p>
    <w:sectPr w:rsidR="00D178D4" w:rsidRPr="00B11FBE" w:rsidSect="00E61979">
      <w:headerReference w:type="default" r:id="rId10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91EC" w14:textId="77777777" w:rsidR="00E63D3D" w:rsidRDefault="00E63D3D" w:rsidP="000C45FF">
      <w:r>
        <w:separator/>
      </w:r>
    </w:p>
  </w:endnote>
  <w:endnote w:type="continuationSeparator" w:id="0">
    <w:p w14:paraId="57D9E2EE" w14:textId="77777777" w:rsidR="00E63D3D" w:rsidRDefault="00E63D3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DDCF" w14:textId="77777777" w:rsidR="00E63D3D" w:rsidRDefault="00E63D3D" w:rsidP="000C45FF">
      <w:r>
        <w:separator/>
      </w:r>
    </w:p>
  </w:footnote>
  <w:footnote w:type="continuationSeparator" w:id="0">
    <w:p w14:paraId="6F57D456" w14:textId="77777777" w:rsidR="00E63D3D" w:rsidRDefault="00E63D3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A49E2" w14:textId="41D107F0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66DED44B" wp14:editId="0D83284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71897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D4"/>
    <w:rsid w:val="000041C4"/>
    <w:rsid w:val="00036450"/>
    <w:rsid w:val="00064804"/>
    <w:rsid w:val="00065220"/>
    <w:rsid w:val="00094499"/>
    <w:rsid w:val="00096D1F"/>
    <w:rsid w:val="000C45FF"/>
    <w:rsid w:val="000E3FD1"/>
    <w:rsid w:val="00112054"/>
    <w:rsid w:val="00117070"/>
    <w:rsid w:val="001301D8"/>
    <w:rsid w:val="001525E1"/>
    <w:rsid w:val="0015352C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6E4D"/>
    <w:rsid w:val="00281FD5"/>
    <w:rsid w:val="0030481B"/>
    <w:rsid w:val="003156FC"/>
    <w:rsid w:val="003254B5"/>
    <w:rsid w:val="00327524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16E38"/>
    <w:rsid w:val="0062123A"/>
    <w:rsid w:val="00646E75"/>
    <w:rsid w:val="006771D0"/>
    <w:rsid w:val="006C1D9D"/>
    <w:rsid w:val="00715FCB"/>
    <w:rsid w:val="00743101"/>
    <w:rsid w:val="007775E1"/>
    <w:rsid w:val="007867A0"/>
    <w:rsid w:val="007927F5"/>
    <w:rsid w:val="00802CA0"/>
    <w:rsid w:val="008519D0"/>
    <w:rsid w:val="009260CD"/>
    <w:rsid w:val="00930B09"/>
    <w:rsid w:val="00952C25"/>
    <w:rsid w:val="009B539F"/>
    <w:rsid w:val="00A172D0"/>
    <w:rsid w:val="00A172D1"/>
    <w:rsid w:val="00A2118D"/>
    <w:rsid w:val="00A40869"/>
    <w:rsid w:val="00AD76E2"/>
    <w:rsid w:val="00B11FBE"/>
    <w:rsid w:val="00B20152"/>
    <w:rsid w:val="00B359E4"/>
    <w:rsid w:val="00B57D98"/>
    <w:rsid w:val="00B70850"/>
    <w:rsid w:val="00BD5B53"/>
    <w:rsid w:val="00C039FE"/>
    <w:rsid w:val="00C066B6"/>
    <w:rsid w:val="00C3191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178D4"/>
    <w:rsid w:val="00D2522B"/>
    <w:rsid w:val="00D422DE"/>
    <w:rsid w:val="00D5459D"/>
    <w:rsid w:val="00DA1F4D"/>
    <w:rsid w:val="00DD172A"/>
    <w:rsid w:val="00E25A26"/>
    <w:rsid w:val="00E4381A"/>
    <w:rsid w:val="00E55D74"/>
    <w:rsid w:val="00E61979"/>
    <w:rsid w:val="00E63D3D"/>
    <w:rsid w:val="00EB3CAA"/>
    <w:rsid w:val="00F05EDE"/>
    <w:rsid w:val="00F364A3"/>
    <w:rsid w:val="00F60274"/>
    <w:rsid w:val="00F76884"/>
    <w:rsid w:val="00F77CD0"/>
    <w:rsid w:val="00F77FB9"/>
    <w:rsid w:val="00F9627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6DBE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883010B4F1497FBBD484797D67D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0592C-069D-4C28-A5E3-97A8432480DA}"/>
      </w:docPartPr>
      <w:docPartBody>
        <w:p w:rsidR="00EF58B7" w:rsidRDefault="00000000">
          <w:pPr>
            <w:pStyle w:val="72883010B4F1497FBBD484797D67DEBD"/>
          </w:pPr>
          <w:r w:rsidRPr="00C31916">
            <w:rPr>
              <w:lang w:bidi="en-GB"/>
            </w:rPr>
            <w:t>Contact</w:t>
          </w:r>
        </w:p>
      </w:docPartBody>
    </w:docPart>
    <w:docPart>
      <w:docPartPr>
        <w:name w:val="00D4A3DB2ED541ED994F1B53E216E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6C5E1-7084-4CF5-9D16-F8E63F2ABE86}"/>
      </w:docPartPr>
      <w:docPartBody>
        <w:p w:rsidR="00EF58B7" w:rsidRDefault="00000000">
          <w:pPr>
            <w:pStyle w:val="00D4A3DB2ED541ED994F1B53E216E171"/>
          </w:pPr>
          <w:r w:rsidRPr="00C31916">
            <w:rPr>
              <w:lang w:bidi="en-GB"/>
            </w:rPr>
            <w:t>PHONE NUMBER:</w:t>
          </w:r>
        </w:p>
      </w:docPartBody>
    </w:docPart>
    <w:docPart>
      <w:docPartPr>
        <w:name w:val="E846DE1ACD2B40DB86D243CB95916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46DF-4968-48CF-9AF9-C7670BFC64C1}"/>
      </w:docPartPr>
      <w:docPartBody>
        <w:p w:rsidR="00EF58B7" w:rsidRDefault="00000000">
          <w:pPr>
            <w:pStyle w:val="E846DE1ACD2B40DB86D243CB9591609B"/>
          </w:pPr>
          <w:r w:rsidRPr="00C31916">
            <w:rPr>
              <w:lang w:bidi="en-GB"/>
            </w:rPr>
            <w:t>EMAIL:</w:t>
          </w:r>
        </w:p>
      </w:docPartBody>
    </w:docPart>
    <w:docPart>
      <w:docPartPr>
        <w:name w:val="FB887F7C4BCA4ECA9AC965C8D3247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1F55A-ACAE-45F2-BBDB-46AD828FE6E4}"/>
      </w:docPartPr>
      <w:docPartBody>
        <w:p w:rsidR="00EF58B7" w:rsidRDefault="00000000">
          <w:pPr>
            <w:pStyle w:val="FB887F7C4BCA4ECA9AC965C8D3247363"/>
          </w:pPr>
          <w:r w:rsidRPr="00C31916">
            <w:rPr>
              <w:lang w:bidi="en-GB"/>
            </w:rPr>
            <w:t>WORK EXPERIENCE</w:t>
          </w:r>
        </w:p>
      </w:docPartBody>
    </w:docPart>
    <w:docPart>
      <w:docPartPr>
        <w:name w:val="F9CE3B21F28F42ACA13FC46073700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18948-7070-4CDF-AF9A-6DF085CA6714}"/>
      </w:docPartPr>
      <w:docPartBody>
        <w:p w:rsidR="00EF58B7" w:rsidRDefault="00000000">
          <w:pPr>
            <w:pStyle w:val="F9CE3B21F28F42ACA13FC46073700E44"/>
          </w:pPr>
          <w:r w:rsidRPr="00C31916">
            <w:rPr>
              <w:lang w:bidi="en-GB"/>
            </w:rPr>
            <w:t>EDUCATION</w:t>
          </w:r>
        </w:p>
      </w:docPartBody>
    </w:docPart>
    <w:docPart>
      <w:docPartPr>
        <w:name w:val="F110B5F247F44245A01ECCE2F2A1C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E7E22-31C4-441E-A04D-BE2C03F4D893}"/>
      </w:docPartPr>
      <w:docPartBody>
        <w:p w:rsidR="00EF58B7" w:rsidRDefault="00A12760" w:rsidP="00A12760">
          <w:pPr>
            <w:pStyle w:val="F110B5F247F44245A01ECCE2F2A1C9E5"/>
          </w:pPr>
          <w:r w:rsidRPr="00C31916">
            <w:rPr>
              <w:lang w:bidi="en-GB"/>
            </w:rPr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60"/>
    <w:rsid w:val="007C1FEA"/>
    <w:rsid w:val="00A12760"/>
    <w:rsid w:val="00B81C67"/>
    <w:rsid w:val="00E2240E"/>
    <w:rsid w:val="00E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83010B4F1497FBBD484797D67DEBD">
    <w:name w:val="72883010B4F1497FBBD484797D67DEBD"/>
  </w:style>
  <w:style w:type="paragraph" w:customStyle="1" w:styleId="00D4A3DB2ED541ED994F1B53E216E171">
    <w:name w:val="00D4A3DB2ED541ED994F1B53E216E171"/>
  </w:style>
  <w:style w:type="paragraph" w:customStyle="1" w:styleId="E846DE1ACD2B40DB86D243CB9591609B">
    <w:name w:val="E846DE1ACD2B40DB86D243CB9591609B"/>
  </w:style>
  <w:style w:type="paragraph" w:customStyle="1" w:styleId="FB887F7C4BCA4ECA9AC965C8D3247363">
    <w:name w:val="FB887F7C4BCA4ECA9AC965C8D3247363"/>
  </w:style>
  <w:style w:type="paragraph" w:customStyle="1" w:styleId="F9CE3B21F28F42ACA13FC46073700E44">
    <w:name w:val="F9CE3B21F28F42ACA13FC46073700E44"/>
  </w:style>
  <w:style w:type="paragraph" w:customStyle="1" w:styleId="F110B5F247F44245A01ECCE2F2A1C9E5">
    <w:name w:val="F110B5F247F44245A01ECCE2F2A1C9E5"/>
    <w:rsid w:val="00A127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2023-05-12T08:57:00Z</dcterms:created>
  <dcterms:modified xsi:type="dcterms:W3CDTF">2023-08-10T13:03:00Z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